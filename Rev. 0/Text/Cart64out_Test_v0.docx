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FC20" w14:textId="77777777" w:rsidR="001A7AA5" w:rsidRDefault="001A7AA5" w:rsidP="001A7AA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C64 Cart64Out Rev. 0</w:t>
      </w:r>
    </w:p>
    <w:p w14:paraId="7F5B08A0" w14:textId="77777777" w:rsidR="001A7AA5" w:rsidRDefault="001A7AA5" w:rsidP="001A7AA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6266DA62" w14:textId="77777777" w:rsidR="001A7AA5" w:rsidRDefault="00F756BD" w:rsidP="001A7AA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tests were conducted with t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>hree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different motherboards (250407 and 250469 Rev. 4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 xml:space="preserve"> and Rev B.</w:t>
      </w:r>
      <w:r>
        <w:rPr>
          <w:rStyle w:val="Buchtitel"/>
          <w:b w:val="0"/>
          <w:bCs w:val="0"/>
          <w:i w:val="0"/>
          <w:iCs w:val="0"/>
          <w:lang w:val="en-US"/>
        </w:rPr>
        <w:t>) and several cartridges:</w:t>
      </w:r>
    </w:p>
    <w:p w14:paraId="1ED4CFF9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F756BD">
        <w:rPr>
          <w:rStyle w:val="Buchtitel"/>
          <w:b w:val="0"/>
          <w:bCs w:val="0"/>
          <w:i w:val="0"/>
          <w:iCs w:val="0"/>
          <w:lang w:val="en-US"/>
        </w:rPr>
        <w:t>Versa64Cart Rev. 1.1 and Rev. 1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 xml:space="preserve"> with different software</w:t>
      </w:r>
    </w:p>
    <w:p w14:paraId="653B4C49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Final Cartridge III+</w:t>
      </w:r>
    </w:p>
    <w:p w14:paraId="2EEA7BA4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Extern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Kernal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8 (REX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Datentechnik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9628)</w:t>
      </w:r>
    </w:p>
    <w:p w14:paraId="7496045D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Dela DOS</w:t>
      </w:r>
    </w:p>
    <w:p w14:paraId="3A32500F" w14:textId="77777777" w:rsidR="00F756BD" w:rsidRDefault="00C92B92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Handic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FORTH 64</w:t>
      </w:r>
    </w:p>
    <w:p w14:paraId="3736150F" w14:textId="77777777" w:rsidR="00F756BD" w:rsidRDefault="00C92B92" w:rsidP="001A7AA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C92B92">
        <w:rPr>
          <w:rStyle w:val="Buchtitel"/>
          <w:b w:val="0"/>
          <w:bCs w:val="0"/>
          <w:i w:val="0"/>
          <w:iCs w:val="0"/>
          <w:lang w:val="en-US"/>
        </w:rPr>
        <w:t>Ultimate II+</w:t>
      </w:r>
    </w:p>
    <w:p w14:paraId="30D2B079" w14:textId="77777777" w:rsidR="00C92B92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All jumpers installed. 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>All cartridges work flawlessly with the Cart64Out connected</w:t>
      </w:r>
    </w:p>
    <w:p w14:paraId="1DC8EB80" w14:textId="77777777" w:rsidR="009E3F19" w:rsidRDefault="009E3F19" w:rsidP="00C92B9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FF434D" w14:textId="77777777" w:rsidR="009E3F19" w:rsidRDefault="009E3F19" w:rsidP="009E3F19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6DFAB83" wp14:editId="4DC37544">
            <wp:extent cx="2365695" cy="3154260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4_-_Cart64out_Ultimate_II+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4" cy="31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A47C" w14:textId="6692D430" w:rsidR="009E3F19" w:rsidRPr="009E3F19" w:rsidRDefault="009E3F19" w:rsidP="009E3F19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9E3F19">
        <w:rPr>
          <w:lang w:val="en-US"/>
        </w:rPr>
        <w:t xml:space="preserve">Figure </w:t>
      </w:r>
      <w:r w:rsidRPr="009E3F19">
        <w:rPr>
          <w:lang w:val="en-US"/>
        </w:rPr>
        <w:fldChar w:fldCharType="begin"/>
      </w:r>
      <w:r w:rsidRPr="009E3F19">
        <w:rPr>
          <w:lang w:val="en-US"/>
        </w:rPr>
        <w:instrText xml:space="preserve"> SEQ Figure \* ARABIC </w:instrText>
      </w:r>
      <w:r w:rsidRPr="009E3F19">
        <w:rPr>
          <w:lang w:val="en-US"/>
        </w:rPr>
        <w:fldChar w:fldCharType="separate"/>
      </w:r>
      <w:r w:rsidR="00EE5AC4">
        <w:rPr>
          <w:noProof/>
          <w:lang w:val="en-US"/>
        </w:rPr>
        <w:t>1</w:t>
      </w:r>
      <w:r w:rsidRPr="009E3F19">
        <w:rPr>
          <w:lang w:val="en-US"/>
        </w:rPr>
        <w:fldChar w:fldCharType="end"/>
      </w:r>
      <w:r w:rsidRPr="009E3F19">
        <w:rPr>
          <w:lang w:val="en-US"/>
        </w:rPr>
        <w:t>: Test with Ultimate II+</w:t>
      </w:r>
    </w:p>
    <w:p w14:paraId="3F43F5C6" w14:textId="77777777" w:rsidR="00694DEA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reset-switch resets the system.</w:t>
      </w:r>
    </w:p>
    <w:p w14:paraId="2D3886C5" w14:textId="77777777" w:rsidR="00694DEA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While inse</w:t>
      </w:r>
      <w:bookmarkStart w:id="0" w:name="_GoBack"/>
      <w:bookmarkEnd w:id="0"/>
      <w:r>
        <w:rPr>
          <w:rStyle w:val="Buchtitel"/>
          <w:b w:val="0"/>
          <w:bCs w:val="0"/>
          <w:i w:val="0"/>
          <w:iCs w:val="0"/>
          <w:lang w:val="en-US"/>
        </w:rPr>
        <w:t xml:space="preserve">rted into the C64, J2 can be accessed and the labeling on both sides of the connector can be read. </w:t>
      </w:r>
    </w:p>
    <w:p w14:paraId="6C97053C" w14:textId="77777777" w:rsidR="00C92B92" w:rsidRPr="00C92B92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Cart64Out is fully functional.</w:t>
      </w:r>
    </w:p>
    <w:p w14:paraId="78B0CE8C" w14:textId="77777777" w:rsidR="00F756BD" w:rsidRDefault="00F756BD" w:rsidP="001A7AA5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1F0C586" w14:textId="77777777" w:rsidR="001A7AA5" w:rsidRDefault="001A7AA5" w:rsidP="001A7AA5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CD67879" w14:textId="77777777" w:rsidR="0001054C" w:rsidRPr="001E790F" w:rsidRDefault="0001054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1054C" w:rsidRPr="001E790F" w:rsidSect="005131E2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2A40" w14:textId="77777777" w:rsidR="001A7AA5" w:rsidRDefault="001A7AA5" w:rsidP="004207BD">
      <w:pPr>
        <w:spacing w:after="0" w:line="240" w:lineRule="auto"/>
      </w:pPr>
      <w:r>
        <w:separator/>
      </w:r>
    </w:p>
  </w:endnote>
  <w:endnote w:type="continuationSeparator" w:id="0">
    <w:p w14:paraId="3CB5BD01" w14:textId="77777777" w:rsidR="001A7AA5" w:rsidRDefault="001A7AA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26DE" w14:textId="1037105D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E5AC4">
      <w:rPr>
        <w:noProof/>
      </w:rPr>
      <w:t>Cart64out_Test_v0.docx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EE5AC4">
      <w:rPr>
        <w:noProof/>
      </w:rPr>
      <w:t>03.06.2019 16:44</w:t>
    </w:r>
    <w:r w:rsidR="006477E2">
      <w:fldChar w:fldCharType="end"/>
    </w:r>
  </w:p>
  <w:p w14:paraId="1FE9D530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07FE" w14:textId="50322577" w:rsidR="00971548" w:rsidRPr="001A7AA5" w:rsidRDefault="00E62356" w:rsidP="00A930FC">
    <w:pPr>
      <w:pStyle w:val="Kopfzeile"/>
      <w:rPr>
        <w:sz w:val="20"/>
        <w:szCs w:val="20"/>
        <w:lang w:val="en-US"/>
      </w:rPr>
    </w:pPr>
    <w:r w:rsidRPr="001A7AA5">
      <w:rPr>
        <w:sz w:val="20"/>
        <w:szCs w:val="20"/>
        <w:lang w:val="en-US"/>
      </w:rPr>
      <w:fldChar w:fldCharType="begin"/>
    </w:r>
    <w:r w:rsidRPr="001A7AA5">
      <w:rPr>
        <w:sz w:val="20"/>
        <w:szCs w:val="20"/>
        <w:lang w:val="en-US"/>
      </w:rPr>
      <w:instrText xml:space="preserve"> FILENAME \* MERGEFORMAT </w:instrText>
    </w:r>
    <w:r w:rsidRPr="001A7AA5">
      <w:rPr>
        <w:sz w:val="20"/>
        <w:szCs w:val="20"/>
        <w:lang w:val="en-US"/>
      </w:rPr>
      <w:fldChar w:fldCharType="separate"/>
    </w:r>
    <w:r w:rsidR="00EE5AC4">
      <w:rPr>
        <w:noProof/>
        <w:sz w:val="20"/>
        <w:szCs w:val="20"/>
        <w:lang w:val="en-US"/>
      </w:rPr>
      <w:t>Cart64out_Test_v0.docx</w:t>
    </w:r>
    <w:r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ab/>
    </w:r>
    <w:r w:rsidR="00D4127D" w:rsidRPr="001A7AA5">
      <w:rPr>
        <w:sz w:val="20"/>
        <w:szCs w:val="20"/>
        <w:lang w:val="en-US"/>
      </w:rPr>
      <w:tab/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TIME \@ "dd.MM.yyyy HH:mm" </w:instrText>
    </w:r>
    <w:r w:rsidR="00971548" w:rsidRPr="001A7AA5">
      <w:rPr>
        <w:sz w:val="20"/>
        <w:szCs w:val="20"/>
        <w:lang w:val="en-US"/>
      </w:rPr>
      <w:fldChar w:fldCharType="separate"/>
    </w:r>
    <w:r w:rsidR="00EE5AC4">
      <w:rPr>
        <w:noProof/>
        <w:sz w:val="20"/>
        <w:szCs w:val="20"/>
        <w:lang w:val="en-US"/>
      </w:rPr>
      <w:t>03.06.2019 16:44</w:t>
    </w:r>
    <w:r w:rsidR="00971548" w:rsidRPr="001A7AA5">
      <w:rPr>
        <w:sz w:val="20"/>
        <w:szCs w:val="20"/>
        <w:lang w:val="en-US"/>
      </w:rPr>
      <w:fldChar w:fldCharType="end"/>
    </w:r>
  </w:p>
  <w:p w14:paraId="38527FE7" w14:textId="77777777" w:rsidR="00971548" w:rsidRPr="001A7AA5" w:rsidRDefault="003711DD" w:rsidP="004F659B">
    <w:pPr>
      <w:pStyle w:val="Kopfzeile"/>
      <w:rPr>
        <w:sz w:val="20"/>
        <w:szCs w:val="20"/>
        <w:lang w:val="en-US"/>
      </w:rPr>
    </w:pPr>
    <w:r w:rsidRPr="001A7AA5">
      <w:rPr>
        <w:sz w:val="20"/>
        <w:szCs w:val="20"/>
        <w:lang w:val="en-US"/>
      </w:rPr>
      <w:t xml:space="preserve">Drafted by </w:t>
    </w:r>
    <w:r w:rsidR="00971548" w:rsidRPr="001A7AA5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1A7AA5">
          <w:rPr>
            <w:sz w:val="20"/>
            <w:szCs w:val="20"/>
            <w:lang w:val="en-US"/>
          </w:rPr>
          <w:t>Sven Petersen</w:t>
        </w:r>
      </w:sdtContent>
    </w:sdt>
    <w:r w:rsidR="00971548" w:rsidRPr="001A7AA5">
      <w:rPr>
        <w:sz w:val="20"/>
        <w:szCs w:val="20"/>
        <w:lang w:val="en-US"/>
      </w:rPr>
      <w:tab/>
    </w:r>
    <w:r w:rsidRPr="001A7AA5">
      <w:rPr>
        <w:sz w:val="20"/>
        <w:szCs w:val="20"/>
        <w:lang w:val="en-US"/>
      </w:rPr>
      <w:t>Page</w:t>
    </w:r>
    <w:r w:rsidR="00971548" w:rsidRPr="001A7AA5">
      <w:rPr>
        <w:sz w:val="20"/>
        <w:szCs w:val="20"/>
        <w:lang w:val="en-US"/>
      </w:rPr>
      <w:t xml:space="preserve"> </w:t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PAGE </w:instrText>
    </w:r>
    <w:r w:rsidR="00971548" w:rsidRPr="001A7AA5">
      <w:rPr>
        <w:sz w:val="20"/>
        <w:szCs w:val="20"/>
        <w:lang w:val="en-US"/>
      </w:rPr>
      <w:fldChar w:fldCharType="separate"/>
    </w:r>
    <w:r w:rsidR="00625B98" w:rsidRPr="001A7AA5">
      <w:rPr>
        <w:noProof/>
        <w:sz w:val="20"/>
        <w:szCs w:val="20"/>
        <w:lang w:val="en-US"/>
      </w:rPr>
      <w:t>1</w:t>
    </w:r>
    <w:r w:rsidR="00971548"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 xml:space="preserve"> </w:t>
    </w:r>
    <w:r w:rsidRPr="001A7AA5">
      <w:rPr>
        <w:sz w:val="20"/>
        <w:szCs w:val="20"/>
        <w:lang w:val="en-US"/>
      </w:rPr>
      <w:t>of</w:t>
    </w:r>
    <w:r w:rsidR="00971548" w:rsidRPr="001A7AA5">
      <w:rPr>
        <w:sz w:val="20"/>
        <w:szCs w:val="20"/>
        <w:lang w:val="en-US"/>
      </w:rPr>
      <w:t xml:space="preserve"> </w:t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NUMPAGES </w:instrText>
    </w:r>
    <w:r w:rsidR="00971548" w:rsidRPr="001A7AA5">
      <w:rPr>
        <w:sz w:val="20"/>
        <w:szCs w:val="20"/>
        <w:lang w:val="en-US"/>
      </w:rPr>
      <w:fldChar w:fldCharType="separate"/>
    </w:r>
    <w:r w:rsidR="00625B98" w:rsidRPr="001A7AA5">
      <w:rPr>
        <w:noProof/>
        <w:sz w:val="20"/>
        <w:szCs w:val="20"/>
        <w:lang w:val="en-US"/>
      </w:rPr>
      <w:t>1</w:t>
    </w:r>
    <w:r w:rsidR="00971548"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ab/>
      <w:t>Do</w:t>
    </w:r>
    <w:r w:rsidRPr="001A7AA5">
      <w:rPr>
        <w:sz w:val="20"/>
        <w:szCs w:val="20"/>
        <w:lang w:val="en-US"/>
      </w:rPr>
      <w:t>c</w:t>
    </w:r>
    <w:r w:rsidR="00971548" w:rsidRPr="001A7AA5">
      <w:rPr>
        <w:sz w:val="20"/>
        <w:szCs w:val="20"/>
        <w:lang w:val="en-US"/>
      </w:rPr>
      <w:t>.-N</w:t>
    </w:r>
    <w:r w:rsidRPr="001A7AA5">
      <w:rPr>
        <w:sz w:val="20"/>
        <w:szCs w:val="20"/>
        <w:lang w:val="en-US"/>
      </w:rPr>
      <w:t>o</w:t>
    </w:r>
    <w:r w:rsidR="00971548" w:rsidRPr="001A7AA5">
      <w:rPr>
        <w:sz w:val="20"/>
        <w:szCs w:val="20"/>
        <w:lang w:val="en-US"/>
      </w:rPr>
      <w:t xml:space="preserve">.: </w:t>
    </w:r>
    <w:r w:rsidR="001A7AA5" w:rsidRPr="001A7AA5">
      <w:rPr>
        <w:sz w:val="20"/>
        <w:szCs w:val="20"/>
        <w:lang w:val="en-US"/>
      </w:rPr>
      <w:t>122</w:t>
    </w:r>
    <w:r w:rsidR="00971548" w:rsidRPr="001A7AA5">
      <w:rPr>
        <w:sz w:val="20"/>
        <w:szCs w:val="20"/>
        <w:lang w:val="en-US"/>
      </w:rPr>
      <w:t>-</w:t>
    </w:r>
    <w:r w:rsidR="00A930FC" w:rsidRPr="001A7AA5">
      <w:rPr>
        <w:sz w:val="20"/>
        <w:szCs w:val="20"/>
        <w:lang w:val="en-US"/>
      </w:rPr>
      <w:t>6</w:t>
    </w:r>
    <w:r w:rsidR="00971548" w:rsidRPr="001A7AA5">
      <w:rPr>
        <w:sz w:val="20"/>
        <w:szCs w:val="20"/>
        <w:lang w:val="en-US"/>
      </w:rPr>
      <w:t>-0</w:t>
    </w:r>
    <w:r w:rsidR="001A7AA5" w:rsidRPr="001A7AA5">
      <w:rPr>
        <w:sz w:val="20"/>
        <w:szCs w:val="20"/>
        <w:lang w:val="en-US"/>
      </w:rPr>
      <w:t>2</w:t>
    </w:r>
    <w:r w:rsidR="00971548" w:rsidRPr="001A7AA5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7FC7" w14:textId="77777777" w:rsidR="001A7AA5" w:rsidRDefault="001A7AA5" w:rsidP="004207BD">
      <w:pPr>
        <w:spacing w:after="0" w:line="240" w:lineRule="auto"/>
      </w:pPr>
      <w:r>
        <w:separator/>
      </w:r>
    </w:p>
  </w:footnote>
  <w:footnote w:type="continuationSeparator" w:id="0">
    <w:p w14:paraId="3873CB2D" w14:textId="77777777" w:rsidR="001A7AA5" w:rsidRDefault="001A7AA5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FE007" w14:textId="77777777" w:rsidR="005131E2" w:rsidRPr="00A930FC" w:rsidRDefault="005131E2" w:rsidP="001A7AA5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C7817"/>
    <w:multiLevelType w:val="hybridMultilevel"/>
    <w:tmpl w:val="CA34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A5"/>
    <w:rsid w:val="0001054C"/>
    <w:rsid w:val="00095AB4"/>
    <w:rsid w:val="000D4111"/>
    <w:rsid w:val="00172E2D"/>
    <w:rsid w:val="001A7AA5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694DEA"/>
    <w:rsid w:val="00706A1C"/>
    <w:rsid w:val="00781459"/>
    <w:rsid w:val="007949D2"/>
    <w:rsid w:val="007C0EBE"/>
    <w:rsid w:val="00951A09"/>
    <w:rsid w:val="00961D2D"/>
    <w:rsid w:val="00971548"/>
    <w:rsid w:val="009E3F19"/>
    <w:rsid w:val="00A34BD7"/>
    <w:rsid w:val="00A92BB9"/>
    <w:rsid w:val="00A930FC"/>
    <w:rsid w:val="00AE432D"/>
    <w:rsid w:val="00C92B92"/>
    <w:rsid w:val="00CE5D11"/>
    <w:rsid w:val="00D15F29"/>
    <w:rsid w:val="00D4127D"/>
    <w:rsid w:val="00DC1E07"/>
    <w:rsid w:val="00DF5998"/>
    <w:rsid w:val="00E62356"/>
    <w:rsid w:val="00EE5A9E"/>
    <w:rsid w:val="00EE5AC4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DBB82"/>
  <w15:chartTrackingRefBased/>
  <w15:docId w15:val="{9FE0E2F3-BC3C-4891-BC0F-3DBDC81B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9E3F1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67FF-7E96-4829-BDAD-24634A57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2019-06-03T14:44:00Z</cp:lastPrinted>
  <dcterms:created xsi:type="dcterms:W3CDTF">2019-06-03T13:56:00Z</dcterms:created>
  <dcterms:modified xsi:type="dcterms:W3CDTF">2019-06-03T14:44:00Z</dcterms:modified>
</cp:coreProperties>
</file>