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27D860EDD634C0999B1F91D2559949B"/>
        </w:placeholder>
      </w:sdtPr>
      <w:sdtEndPr>
        <w:rPr>
          <w:sz w:val="48"/>
          <w:szCs w:val="48"/>
        </w:rPr>
      </w:sdtEndPr>
      <w:sdtContent>
        <w:p w:rsidR="00D20149" w:rsidRPr="00950B62" w:rsidRDefault="002645B5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Cart64out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645B5">
        <w:rPr>
          <w:sz w:val="36"/>
          <w:szCs w:val="36"/>
          <w:lang w:val="en-US"/>
        </w:rPr>
        <w:t>122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645B5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645B5">
        <w:rPr>
          <w:sz w:val="36"/>
          <w:szCs w:val="36"/>
          <w:lang w:val="en-US"/>
        </w:rPr>
        <w:t>27.04.2019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C96EB1" w:rsidP="00C96EB1">
      <w:pPr>
        <w:tabs>
          <w:tab w:val="left" w:pos="2391"/>
        </w:tabs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3909270" cy="2602733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12_-_Cart64o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38" cy="26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B5"/>
    <w:rsid w:val="002645B5"/>
    <w:rsid w:val="00394953"/>
    <w:rsid w:val="0070552A"/>
    <w:rsid w:val="007D5C22"/>
    <w:rsid w:val="00923FE4"/>
    <w:rsid w:val="00950B62"/>
    <w:rsid w:val="009A38BA"/>
    <w:rsid w:val="00B510DA"/>
    <w:rsid w:val="00C96EB1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E2E0F-C9C9-45F2-9CA9-B59B830B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7D860EDD634C0999B1F91D255994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531C06-5AEB-430F-B695-81CF17B7CDA9}"/>
      </w:docPartPr>
      <w:docPartBody>
        <w:p w:rsidR="002B0A1F" w:rsidRDefault="002B0A1F">
          <w:pPr>
            <w:pStyle w:val="227D860EDD634C0999B1F91D2559949B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1F"/>
    <w:rsid w:val="002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27D860EDD634C0999B1F91D2559949B">
    <w:name w:val="227D860EDD634C0999B1F91D25599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28A71-A219-43F7-AEE6-DF62EEAFD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2</cp:revision>
  <dcterms:created xsi:type="dcterms:W3CDTF">2019-05-05T17:25:00Z</dcterms:created>
  <dcterms:modified xsi:type="dcterms:W3CDTF">2019-06-03T14:41:00Z</dcterms:modified>
</cp:coreProperties>
</file>